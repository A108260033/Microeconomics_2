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313A" w:rsidRDefault="00503388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5943600" cy="7518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B4C">
        <w:t>Week6</w:t>
      </w:r>
    </w:p>
    <w:p w:rsidR="000E7B4C" w:rsidRPr="008C221A" w:rsidRDefault="000E7B4C" w:rsidP="000E7B4C">
      <w:pPr>
        <w:rPr>
          <w:rFonts w:eastAsiaTheme="minorEastAsia" w:hint="eastAsia"/>
          <w:lang w:eastAsia="zh-TW"/>
        </w:rPr>
      </w:pPr>
      <w:r>
        <w:t>Q4&amp;Q7</w:t>
      </w:r>
    </w:p>
    <w:sectPr w:rsidR="000E7B4C" w:rsidRPr="008C221A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3388" w:rsidRDefault="00503388">
      <w:r>
        <w:separator/>
      </w:r>
    </w:p>
    <w:p w:rsidR="00503388" w:rsidRDefault="00503388"/>
  </w:endnote>
  <w:endnote w:type="continuationSeparator" w:id="0">
    <w:p w:rsidR="00503388" w:rsidRDefault="00503388">
      <w:r>
        <w:continuationSeparator/>
      </w:r>
    </w:p>
    <w:p w:rsidR="00503388" w:rsidRDefault="005033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13A" w:rsidRDefault="008C22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3388" w:rsidRDefault="00503388">
      <w:r>
        <w:separator/>
      </w:r>
    </w:p>
    <w:p w:rsidR="00503388" w:rsidRDefault="00503388"/>
  </w:footnote>
  <w:footnote w:type="continuationSeparator" w:id="0">
    <w:p w:rsidR="00503388" w:rsidRDefault="00503388">
      <w:r>
        <w:continuationSeparator/>
      </w:r>
    </w:p>
    <w:p w:rsidR="00503388" w:rsidRDefault="005033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88"/>
    <w:rsid w:val="000E7B4C"/>
    <w:rsid w:val="00503388"/>
    <w:rsid w:val="008C221A"/>
    <w:rsid w:val="00C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1FF7E"/>
  <w15:chartTrackingRefBased/>
  <w15:docId w15:val="{73ED7D53-9977-384F-98E5-228606CD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75E567D-4A1B-4347-8554-4144C8FDE3F3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{A75E567D-4A1B-4347-8554-4144C8FDE3F3}tf16392134.dotx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陳建宇</dc:creator>
  <cp:keywords/>
  <dc:description/>
  <cp:lastModifiedBy>陳建宇</cp:lastModifiedBy>
  <cp:revision>2</cp:revision>
  <dcterms:created xsi:type="dcterms:W3CDTF">2021-04-27T03:58:00Z</dcterms:created>
  <dcterms:modified xsi:type="dcterms:W3CDTF">2021-04-27T03:58:00Z</dcterms:modified>
</cp:coreProperties>
</file>